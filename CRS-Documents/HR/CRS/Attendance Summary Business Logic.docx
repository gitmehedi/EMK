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F5" w:rsidRDefault="00866F8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Attendance Summary business logic</w:t>
      </w:r>
    </w:p>
    <w:p w:rsidR="006C3AF5" w:rsidRDefault="006C3AF5">
      <w:pPr>
        <w:pStyle w:val="ListParagraph"/>
        <w:jc w:val="center"/>
        <w:rPr>
          <w:b/>
          <w:sz w:val="28"/>
          <w:szCs w:val="28"/>
        </w:rPr>
      </w:pPr>
    </w:p>
    <w:p w:rsidR="006C3AF5" w:rsidRDefault="00866F8F">
      <w:pPr>
        <w:pStyle w:val="ListParagraph"/>
      </w:pPr>
      <w:r>
        <w:t>NoOfDays:  Total Number of Days between Two Dates</w:t>
      </w:r>
    </w:p>
    <w:p w:rsidR="006C3AF5" w:rsidRDefault="006C3AF5">
      <w:pPr>
        <w:pStyle w:val="ListParagraph"/>
      </w:pPr>
    </w:p>
    <w:p w:rsidR="006C3AF5" w:rsidRDefault="00866F8F">
      <w:pPr>
        <w:pStyle w:val="ListParagraph"/>
        <w:numPr>
          <w:ilvl w:val="0"/>
          <w:numId w:val="3"/>
        </w:numPr>
      </w:pPr>
      <w:r>
        <w:rPr>
          <w:b/>
        </w:rPr>
        <w:t xml:space="preserve">Absence days: </w:t>
      </w:r>
      <w:r>
        <w:t>If "On Duty Time" is less than or equal 50% of "Total Assign Hours Include OT Time", then that day will consider as an absence days. Like 8 hr assign time but on duty time is 3.5h then it will absence days.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Late days:</w:t>
      </w:r>
      <w:r>
        <w:t xml:space="preserve"> Late days will consider below two scenarios:</w:t>
      </w:r>
    </w:p>
    <w:p w:rsidR="006C3AF5" w:rsidRDefault="00866F8F">
      <w:pPr>
        <w:pStyle w:val="ListParagraph"/>
        <w:numPr>
          <w:ilvl w:val="0"/>
          <w:numId w:val="4"/>
        </w:numPr>
      </w:pPr>
      <w:r>
        <w:t>If day first “Log In Time” will cross the login grace time (15 mins) limit. Eg: If duty time is 9:00 and anyone can log in 9.16 then that day will consider as late days.</w:t>
      </w:r>
    </w:p>
    <w:p w:rsidR="006C3AF5" w:rsidRDefault="006C3AF5">
      <w:pPr>
        <w:pStyle w:val="ListParagraph"/>
      </w:pPr>
    </w:p>
    <w:p w:rsidR="006C3AF5" w:rsidRDefault="00866F8F">
      <w:pPr>
        <w:pStyle w:val="ListParagraph"/>
        <w:numPr>
          <w:ilvl w:val="0"/>
          <w:numId w:val="4"/>
        </w:numPr>
      </w:pPr>
      <w:bookmarkStart w:id="0" w:name="__DdeLink__72_1947397665"/>
      <w:r>
        <w:t>If total “Off Duty” time is greater than “Total Duty Grace Time”</w:t>
      </w:r>
      <w:bookmarkEnd w:id="0"/>
      <w:r>
        <w:t xml:space="preserve"> hen that day will consider as late days.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Salary days:</w:t>
      </w:r>
      <w:r>
        <w:t xml:space="preserve"> “NoOfDays” </w:t>
      </w:r>
      <w:r>
        <w:rPr>
          <w:b/>
          <w:bCs/>
        </w:rPr>
        <w:t>-</w:t>
      </w:r>
      <w:r>
        <w:t xml:space="preserve"> “Absent Days”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Present days</w:t>
      </w:r>
      <w:r>
        <w:t>: “NoOfDays” – (“Absent Days ”+</w:t>
      </w:r>
      <w:bookmarkStart w:id="1" w:name="_GoBack"/>
      <w:bookmarkEnd w:id="1"/>
      <w:r>
        <w:t xml:space="preserve"> “Holidays” + “Leave Days” + “Weekend”)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Leave days</w:t>
      </w:r>
      <w:r>
        <w:t>: Number of leave applied which are approved from Employee end.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Weekend days:</w:t>
      </w:r>
      <w:r>
        <w:t xml:space="preserve"> Weekend days will count according to shifting setup wise.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Holidays:</w:t>
      </w:r>
      <w:r>
        <w:t xml:space="preserve"> Assigned public holidays which are mandatory.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Late hours</w:t>
      </w:r>
      <w:r>
        <w:t>: If any days consider as “Late Days” then total “Off Duty” time will count as late hours.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Schedule OT Hrs:</w:t>
      </w:r>
      <w:r>
        <w:t xml:space="preserve"> Summation of total OT Hours of present days.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>Cal OT Hrs: “</w:t>
      </w:r>
      <w:r>
        <w:t>Schedule OT Hrs” - “Late Hrs”</w:t>
      </w:r>
      <w:r>
        <w:rPr>
          <w:b/>
        </w:rPr>
        <w:t>.</w:t>
      </w:r>
    </w:p>
    <w:p w:rsidR="006C3AF5" w:rsidRDefault="00866F8F">
      <w:pPr>
        <w:pStyle w:val="ListParagraph"/>
        <w:numPr>
          <w:ilvl w:val="0"/>
          <w:numId w:val="2"/>
        </w:numPr>
      </w:pPr>
      <w:r>
        <w:rPr>
          <w:b/>
        </w:rPr>
        <w:t xml:space="preserve">Alter rostering: </w:t>
      </w:r>
      <w:r>
        <w:t>Alter roster data will be replaced with general duty time which is situated in shifting form.</w:t>
      </w:r>
    </w:p>
    <w:p w:rsidR="006C3AF5" w:rsidRDefault="006C3AF5">
      <w:pPr>
        <w:pStyle w:val="ListParagraph"/>
      </w:pPr>
    </w:p>
    <w:sectPr w:rsidR="006C3A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EEC" w:rsidRDefault="00563EEC">
      <w:r>
        <w:separator/>
      </w:r>
    </w:p>
  </w:endnote>
  <w:endnote w:type="continuationSeparator" w:id="0">
    <w:p w:rsidR="00563EEC" w:rsidRDefault="0056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EEC" w:rsidRDefault="00563EEC">
      <w:r>
        <w:rPr>
          <w:color w:val="000000"/>
        </w:rPr>
        <w:separator/>
      </w:r>
    </w:p>
  </w:footnote>
  <w:footnote w:type="continuationSeparator" w:id="0">
    <w:p w:rsidR="00563EEC" w:rsidRDefault="00563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3072"/>
    <w:multiLevelType w:val="multilevel"/>
    <w:tmpl w:val="75B4FA9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18011F53"/>
    <w:multiLevelType w:val="multilevel"/>
    <w:tmpl w:val="EEDE3B6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14DCF"/>
    <w:multiLevelType w:val="multilevel"/>
    <w:tmpl w:val="94C25CF2"/>
    <w:lvl w:ilvl="0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F5"/>
    <w:rsid w:val="00563EEC"/>
    <w:rsid w:val="006C3AF5"/>
    <w:rsid w:val="00866F8F"/>
    <w:rsid w:val="00934798"/>
    <w:rsid w:val="00B6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D3157-416D-4EC8-8957-1DD47938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Rashedul Alam</dc:creator>
  <cp:lastModifiedBy>Mahfuzur Rahman</cp:lastModifiedBy>
  <cp:revision>3</cp:revision>
  <dcterms:created xsi:type="dcterms:W3CDTF">2017-04-30T10:58:00Z</dcterms:created>
  <dcterms:modified xsi:type="dcterms:W3CDTF">2017-07-05T13:43:00Z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